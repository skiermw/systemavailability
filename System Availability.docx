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2A1" w:rsidRDefault="00C222A1">
      <w:r>
        <w:t>System Availability</w:t>
      </w:r>
    </w:p>
    <w:p w:rsidR="00C222A1" w:rsidRDefault="00C222A1"/>
    <w:p w:rsidR="003736AB" w:rsidRDefault="003736AB" w:rsidP="00C222A1">
      <w:pPr>
        <w:numPr>
          <w:ilvl w:val="0"/>
          <w:numId w:val="2"/>
        </w:numPr>
      </w:pPr>
      <w:r>
        <w:t>System Names</w:t>
      </w:r>
    </w:p>
    <w:p w:rsidR="003736AB" w:rsidRDefault="003736AB" w:rsidP="003736AB">
      <w:pPr>
        <w:numPr>
          <w:ilvl w:val="1"/>
          <w:numId w:val="2"/>
        </w:numPr>
      </w:pPr>
      <w:r>
        <w:t>Environment</w:t>
      </w:r>
    </w:p>
    <w:p w:rsidR="003736AB" w:rsidRDefault="003736AB" w:rsidP="003736AB">
      <w:pPr>
        <w:numPr>
          <w:ilvl w:val="2"/>
          <w:numId w:val="2"/>
        </w:numPr>
      </w:pPr>
      <w:r>
        <w:t>TEST</w:t>
      </w:r>
    </w:p>
    <w:p w:rsidR="003736AB" w:rsidRDefault="003736AB" w:rsidP="003736AB">
      <w:pPr>
        <w:numPr>
          <w:ilvl w:val="2"/>
          <w:numId w:val="2"/>
        </w:numPr>
      </w:pPr>
      <w:r>
        <w:t>DEVL</w:t>
      </w:r>
    </w:p>
    <w:p w:rsidR="00EA3565" w:rsidRDefault="003736AB" w:rsidP="00EA3565">
      <w:pPr>
        <w:numPr>
          <w:ilvl w:val="2"/>
          <w:numId w:val="2"/>
        </w:numPr>
      </w:pPr>
      <w:r>
        <w:t>DEMO</w:t>
      </w:r>
    </w:p>
    <w:p w:rsidR="001266E9" w:rsidRPr="0037632E" w:rsidRDefault="001266E9" w:rsidP="00EA3565">
      <w:pPr>
        <w:numPr>
          <w:ilvl w:val="2"/>
          <w:numId w:val="2"/>
        </w:numPr>
        <w:rPr>
          <w:strike/>
        </w:rPr>
      </w:pPr>
      <w:r w:rsidRPr="0037632E">
        <w:rPr>
          <w:strike/>
        </w:rPr>
        <w:t>LOAD</w:t>
      </w:r>
    </w:p>
    <w:p w:rsidR="00EA3565" w:rsidRPr="0037632E" w:rsidRDefault="00EA3565" w:rsidP="00EA3565">
      <w:pPr>
        <w:numPr>
          <w:ilvl w:val="2"/>
          <w:numId w:val="2"/>
        </w:numPr>
        <w:rPr>
          <w:strike/>
        </w:rPr>
      </w:pPr>
      <w:r w:rsidRPr="0037632E">
        <w:rPr>
          <w:strike/>
        </w:rPr>
        <w:t>PROD</w:t>
      </w:r>
    </w:p>
    <w:p w:rsidR="003736AB" w:rsidRDefault="003736AB" w:rsidP="003736AB">
      <w:pPr>
        <w:numPr>
          <w:ilvl w:val="1"/>
          <w:numId w:val="2"/>
        </w:numPr>
      </w:pPr>
      <w:r>
        <w:t>System</w:t>
      </w:r>
    </w:p>
    <w:p w:rsidR="00DD3AEC" w:rsidRDefault="003736AB" w:rsidP="00DD3AEC">
      <w:pPr>
        <w:numPr>
          <w:ilvl w:val="2"/>
          <w:numId w:val="2"/>
        </w:numPr>
      </w:pPr>
      <w:r>
        <w:t>PAS</w:t>
      </w:r>
      <w:r w:rsidR="00DD3AEC" w:rsidRPr="00DD3AEC">
        <w:t xml:space="preserve"> </w:t>
      </w:r>
    </w:p>
    <w:p w:rsidR="00DD3AEC" w:rsidRDefault="00DD3AEC" w:rsidP="00DD3AEC">
      <w:pPr>
        <w:numPr>
          <w:ilvl w:val="2"/>
          <w:numId w:val="2"/>
        </w:numPr>
      </w:pPr>
      <w:r>
        <w:t>CRM</w:t>
      </w:r>
    </w:p>
    <w:p w:rsidR="00DD3AEC" w:rsidRDefault="00DD3AEC" w:rsidP="00DD3AEC">
      <w:pPr>
        <w:numPr>
          <w:ilvl w:val="2"/>
          <w:numId w:val="2"/>
        </w:numPr>
      </w:pPr>
      <w:r>
        <w:t>Client</w:t>
      </w:r>
    </w:p>
    <w:p w:rsidR="0037632E" w:rsidRDefault="00DD3AEC" w:rsidP="0037632E">
      <w:pPr>
        <w:numPr>
          <w:ilvl w:val="2"/>
          <w:numId w:val="2"/>
        </w:numPr>
      </w:pPr>
      <w:r>
        <w:t>Billing</w:t>
      </w:r>
      <w:r w:rsidR="0037632E" w:rsidRPr="0037632E">
        <w:t xml:space="preserve"> </w:t>
      </w:r>
    </w:p>
    <w:p w:rsidR="0037632E" w:rsidRDefault="0037632E" w:rsidP="0037632E">
      <w:pPr>
        <w:numPr>
          <w:ilvl w:val="2"/>
          <w:numId w:val="2"/>
        </w:numPr>
      </w:pPr>
      <w:r>
        <w:t>Actuarial</w:t>
      </w:r>
    </w:p>
    <w:p w:rsidR="0037632E" w:rsidRDefault="0037632E" w:rsidP="0037632E">
      <w:pPr>
        <w:numPr>
          <w:ilvl w:val="2"/>
          <w:numId w:val="2"/>
        </w:numPr>
      </w:pPr>
      <w:r>
        <w:t>Ratabase</w:t>
      </w:r>
      <w:r w:rsidRPr="0037632E">
        <w:t xml:space="preserve"> </w:t>
      </w:r>
    </w:p>
    <w:p w:rsidR="0037632E" w:rsidRDefault="0037632E" w:rsidP="0037632E">
      <w:pPr>
        <w:numPr>
          <w:ilvl w:val="2"/>
          <w:numId w:val="2"/>
        </w:numPr>
      </w:pPr>
      <w:r>
        <w:t>MarketingAutomation</w:t>
      </w:r>
    </w:p>
    <w:p w:rsidR="0037632E" w:rsidRDefault="0037632E" w:rsidP="0037632E">
      <w:pPr>
        <w:numPr>
          <w:ilvl w:val="2"/>
          <w:numId w:val="2"/>
        </w:numPr>
      </w:pPr>
      <w:r>
        <w:t>DocMgmnt</w:t>
      </w:r>
    </w:p>
    <w:p w:rsidR="0037632E" w:rsidRDefault="001D1819" w:rsidP="0037632E">
      <w:pPr>
        <w:numPr>
          <w:ilvl w:val="2"/>
          <w:numId w:val="2"/>
        </w:numPr>
      </w:pPr>
      <w:r>
        <w:t>Use</w:t>
      </w:r>
      <w:r w:rsidR="00AC62E5">
        <w:t>r</w:t>
      </w:r>
      <w:r>
        <w:t>Mgmnt</w:t>
      </w:r>
      <w:r w:rsidR="0037632E" w:rsidRPr="0037632E">
        <w:t xml:space="preserve"> </w:t>
      </w:r>
    </w:p>
    <w:p w:rsidR="0037632E" w:rsidRDefault="0037632E" w:rsidP="0037632E">
      <w:pPr>
        <w:numPr>
          <w:ilvl w:val="2"/>
          <w:numId w:val="2"/>
        </w:numPr>
      </w:pPr>
      <w:r>
        <w:t>Claims</w:t>
      </w:r>
    </w:p>
    <w:p w:rsidR="0037632E" w:rsidRDefault="0037632E" w:rsidP="0037632E">
      <w:pPr>
        <w:numPr>
          <w:ilvl w:val="2"/>
          <w:numId w:val="2"/>
        </w:numPr>
      </w:pPr>
      <w:r>
        <w:t>BI</w:t>
      </w:r>
    </w:p>
    <w:p w:rsidR="0037632E" w:rsidRDefault="0037632E" w:rsidP="0037632E">
      <w:pPr>
        <w:numPr>
          <w:ilvl w:val="2"/>
          <w:numId w:val="2"/>
        </w:numPr>
      </w:pPr>
      <w:r>
        <w:t>Reporting</w:t>
      </w:r>
    </w:p>
    <w:p w:rsidR="0037632E" w:rsidRDefault="0037632E" w:rsidP="0037632E">
      <w:pPr>
        <w:numPr>
          <w:ilvl w:val="2"/>
          <w:numId w:val="2"/>
        </w:numPr>
      </w:pPr>
      <w:r>
        <w:t>FrontEnd</w:t>
      </w:r>
    </w:p>
    <w:p w:rsidR="0037632E" w:rsidRDefault="0037632E" w:rsidP="0037632E">
      <w:pPr>
        <w:numPr>
          <w:ilvl w:val="2"/>
          <w:numId w:val="2"/>
        </w:numPr>
      </w:pPr>
      <w:r>
        <w:t>ESP</w:t>
      </w:r>
    </w:p>
    <w:p w:rsidR="00102810" w:rsidRDefault="00102810" w:rsidP="003736AB">
      <w:pPr>
        <w:numPr>
          <w:ilvl w:val="2"/>
          <w:numId w:val="2"/>
        </w:numPr>
      </w:pPr>
      <w:r>
        <w:t>BackOffice</w:t>
      </w:r>
    </w:p>
    <w:p w:rsidR="00AA1006" w:rsidRDefault="00AA1006" w:rsidP="003736AB">
      <w:pPr>
        <w:numPr>
          <w:ilvl w:val="2"/>
          <w:numId w:val="2"/>
        </w:numPr>
      </w:pPr>
      <w:r>
        <w:t>Accounting</w:t>
      </w:r>
      <w:r w:rsidR="0037632E">
        <w:t xml:space="preserve"> – add to stysem</w:t>
      </w:r>
    </w:p>
    <w:p w:rsidR="001D1819" w:rsidRDefault="001D1819" w:rsidP="001D1819">
      <w:pPr>
        <w:numPr>
          <w:ilvl w:val="1"/>
          <w:numId w:val="2"/>
        </w:numPr>
      </w:pPr>
      <w:r>
        <w:t>Labels</w:t>
      </w:r>
    </w:p>
    <w:p w:rsidR="0092224C" w:rsidRDefault="0092224C" w:rsidP="001D1819">
      <w:pPr>
        <w:numPr>
          <w:ilvl w:val="2"/>
          <w:numId w:val="2"/>
        </w:numPr>
      </w:pPr>
      <w:r>
        <w:t>AppServer</w:t>
      </w:r>
    </w:p>
    <w:p w:rsidR="0092224C" w:rsidRDefault="0092224C" w:rsidP="001D1819">
      <w:pPr>
        <w:numPr>
          <w:ilvl w:val="2"/>
          <w:numId w:val="2"/>
        </w:numPr>
      </w:pPr>
      <w:r>
        <w:t>AuthServer</w:t>
      </w:r>
    </w:p>
    <w:p w:rsidR="00316CB3" w:rsidRDefault="00316CB3" w:rsidP="001D1819">
      <w:pPr>
        <w:numPr>
          <w:ilvl w:val="2"/>
          <w:numId w:val="2"/>
        </w:numPr>
      </w:pPr>
      <w:r>
        <w:t>AuthDBServer</w:t>
      </w:r>
    </w:p>
    <w:p w:rsidR="00772774" w:rsidRDefault="00772774" w:rsidP="001D1819">
      <w:pPr>
        <w:numPr>
          <w:ilvl w:val="2"/>
          <w:numId w:val="2"/>
        </w:numPr>
      </w:pPr>
      <w:r>
        <w:t>BatchServer</w:t>
      </w:r>
    </w:p>
    <w:p w:rsidR="00B70C4E" w:rsidRDefault="00B70C4E" w:rsidP="001D1819">
      <w:pPr>
        <w:numPr>
          <w:ilvl w:val="2"/>
          <w:numId w:val="2"/>
        </w:numPr>
      </w:pPr>
      <w:r>
        <w:t>BillingServer</w:t>
      </w:r>
    </w:p>
    <w:p w:rsidR="00772774" w:rsidRDefault="00772774" w:rsidP="001D1819">
      <w:pPr>
        <w:numPr>
          <w:ilvl w:val="2"/>
          <w:numId w:val="2"/>
        </w:numPr>
      </w:pPr>
      <w:r>
        <w:t>BuildServer</w:t>
      </w:r>
    </w:p>
    <w:p w:rsidR="00503EE1" w:rsidRDefault="00503EE1" w:rsidP="001D1819">
      <w:pPr>
        <w:numPr>
          <w:ilvl w:val="2"/>
          <w:numId w:val="2"/>
        </w:numPr>
      </w:pPr>
      <w:r>
        <w:t>CICSEnv</w:t>
      </w:r>
    </w:p>
    <w:p w:rsidR="00772774" w:rsidRDefault="00772774" w:rsidP="001D1819">
      <w:pPr>
        <w:numPr>
          <w:ilvl w:val="2"/>
          <w:numId w:val="2"/>
        </w:numPr>
      </w:pPr>
      <w:r>
        <w:t>Cassandra</w:t>
      </w:r>
      <w:r w:rsidR="004E4E59">
        <w:t>DB</w:t>
      </w:r>
    </w:p>
    <w:p w:rsidR="00772774" w:rsidRDefault="00772774" w:rsidP="001D1819">
      <w:pPr>
        <w:numPr>
          <w:ilvl w:val="2"/>
          <w:numId w:val="2"/>
        </w:numPr>
      </w:pPr>
      <w:r>
        <w:t>ChefServer</w:t>
      </w:r>
    </w:p>
    <w:p w:rsidR="00772774" w:rsidRDefault="00772774" w:rsidP="001D1819">
      <w:pPr>
        <w:numPr>
          <w:ilvl w:val="2"/>
          <w:numId w:val="2"/>
        </w:numPr>
      </w:pPr>
      <w:r>
        <w:t>CloudServer</w:t>
      </w:r>
    </w:p>
    <w:p w:rsidR="00503EE1" w:rsidRDefault="00503EE1" w:rsidP="001D1819">
      <w:pPr>
        <w:numPr>
          <w:ilvl w:val="2"/>
          <w:numId w:val="2"/>
        </w:numPr>
      </w:pPr>
      <w:r>
        <w:t>DB2Env</w:t>
      </w:r>
    </w:p>
    <w:p w:rsidR="00772774" w:rsidRDefault="00772774" w:rsidP="001D1819">
      <w:pPr>
        <w:numPr>
          <w:ilvl w:val="2"/>
          <w:numId w:val="2"/>
        </w:numPr>
      </w:pPr>
      <w:r>
        <w:t>DBMonitor</w:t>
      </w:r>
    </w:p>
    <w:p w:rsidR="0092224C" w:rsidRDefault="0092224C" w:rsidP="001D1819">
      <w:pPr>
        <w:numPr>
          <w:ilvl w:val="2"/>
          <w:numId w:val="2"/>
        </w:numPr>
      </w:pPr>
      <w:r>
        <w:t>DBServer</w:t>
      </w:r>
    </w:p>
    <w:p w:rsidR="00772774" w:rsidRDefault="00772774" w:rsidP="001D1819">
      <w:pPr>
        <w:numPr>
          <w:ilvl w:val="2"/>
          <w:numId w:val="2"/>
        </w:numPr>
      </w:pPr>
      <w:r>
        <w:t>DevOpsServer</w:t>
      </w:r>
    </w:p>
    <w:p w:rsidR="0092224C" w:rsidRDefault="0092224C" w:rsidP="001D1819">
      <w:pPr>
        <w:numPr>
          <w:ilvl w:val="2"/>
          <w:numId w:val="2"/>
        </w:numPr>
      </w:pPr>
      <w:r>
        <w:t>DiscServer</w:t>
      </w:r>
    </w:p>
    <w:p w:rsidR="00772774" w:rsidRDefault="00772774" w:rsidP="001D1819">
      <w:pPr>
        <w:numPr>
          <w:ilvl w:val="2"/>
          <w:numId w:val="2"/>
        </w:numPr>
      </w:pPr>
      <w:r>
        <w:t>DocServer</w:t>
      </w:r>
    </w:p>
    <w:p w:rsidR="00AA4C01" w:rsidRDefault="00AA4C01" w:rsidP="001D1819">
      <w:pPr>
        <w:numPr>
          <w:ilvl w:val="2"/>
          <w:numId w:val="2"/>
        </w:numPr>
      </w:pPr>
      <w:r>
        <w:t>DocMgmntServer</w:t>
      </w:r>
    </w:p>
    <w:p w:rsidR="00D71DE7" w:rsidRDefault="00D71DE7" w:rsidP="001D1819">
      <w:pPr>
        <w:numPr>
          <w:ilvl w:val="2"/>
          <w:numId w:val="2"/>
        </w:numPr>
      </w:pPr>
      <w:r>
        <w:t>Domain</w:t>
      </w:r>
    </w:p>
    <w:p w:rsidR="00772774" w:rsidRDefault="00772774" w:rsidP="001D1819">
      <w:pPr>
        <w:numPr>
          <w:ilvl w:val="2"/>
          <w:numId w:val="2"/>
        </w:numPr>
      </w:pPr>
      <w:r>
        <w:lastRenderedPageBreak/>
        <w:t>ElasticDB</w:t>
      </w:r>
    </w:p>
    <w:p w:rsidR="0092224C" w:rsidRDefault="0092224C" w:rsidP="001D1819">
      <w:pPr>
        <w:numPr>
          <w:ilvl w:val="2"/>
          <w:numId w:val="2"/>
        </w:numPr>
      </w:pPr>
      <w:r>
        <w:t>Environment</w:t>
      </w:r>
    </w:p>
    <w:p w:rsidR="00772774" w:rsidRDefault="00772774" w:rsidP="001D1819">
      <w:pPr>
        <w:numPr>
          <w:ilvl w:val="2"/>
          <w:numId w:val="2"/>
        </w:numPr>
      </w:pPr>
      <w:r>
        <w:t>ExternalService</w:t>
      </w:r>
    </w:p>
    <w:p w:rsidR="006B0D3B" w:rsidRDefault="006B0D3B" w:rsidP="001D1819">
      <w:pPr>
        <w:numPr>
          <w:ilvl w:val="2"/>
          <w:numId w:val="2"/>
        </w:numPr>
      </w:pPr>
      <w:r>
        <w:t>Feature</w:t>
      </w:r>
    </w:p>
    <w:p w:rsidR="00C23A89" w:rsidRDefault="00C23A89" w:rsidP="001D1819">
      <w:pPr>
        <w:numPr>
          <w:ilvl w:val="2"/>
          <w:numId w:val="2"/>
        </w:numPr>
      </w:pPr>
      <w:r>
        <w:t>FrontEndServer</w:t>
      </w:r>
    </w:p>
    <w:p w:rsidR="0092224C" w:rsidRDefault="0092224C" w:rsidP="001D1819">
      <w:pPr>
        <w:numPr>
          <w:ilvl w:val="2"/>
          <w:numId w:val="2"/>
        </w:numPr>
      </w:pPr>
      <w:r>
        <w:t>GatewayServer</w:t>
      </w:r>
    </w:p>
    <w:p w:rsidR="004E4E59" w:rsidRDefault="004E4E59" w:rsidP="001D1819">
      <w:pPr>
        <w:numPr>
          <w:ilvl w:val="2"/>
          <w:numId w:val="2"/>
        </w:numPr>
      </w:pPr>
      <w:r>
        <w:t>KnifeServer</w:t>
      </w:r>
    </w:p>
    <w:p w:rsidR="00316CB3" w:rsidRDefault="00316CB3" w:rsidP="001D1819">
      <w:pPr>
        <w:numPr>
          <w:ilvl w:val="2"/>
          <w:numId w:val="2"/>
        </w:numPr>
      </w:pPr>
      <w:r>
        <w:t>LexisNexisService</w:t>
      </w:r>
    </w:p>
    <w:p w:rsidR="00503EE1" w:rsidRDefault="00503EE1" w:rsidP="001D1819">
      <w:pPr>
        <w:numPr>
          <w:ilvl w:val="2"/>
          <w:numId w:val="2"/>
        </w:numPr>
      </w:pPr>
      <w:r>
        <w:t>LPAR</w:t>
      </w:r>
    </w:p>
    <w:p w:rsidR="0092224C" w:rsidRDefault="0092224C" w:rsidP="001D1819">
      <w:pPr>
        <w:numPr>
          <w:ilvl w:val="2"/>
          <w:numId w:val="2"/>
        </w:numPr>
      </w:pPr>
      <w:r>
        <w:t>M</w:t>
      </w:r>
      <w:r w:rsidR="00772774">
        <w:t>ainframe</w:t>
      </w:r>
    </w:p>
    <w:p w:rsidR="00772774" w:rsidRDefault="00772774" w:rsidP="001D1819">
      <w:pPr>
        <w:numPr>
          <w:ilvl w:val="2"/>
          <w:numId w:val="2"/>
        </w:numPr>
      </w:pPr>
      <w:r>
        <w:t>MongoDB</w:t>
      </w:r>
    </w:p>
    <w:p w:rsidR="00316CB3" w:rsidRDefault="00316CB3" w:rsidP="001D1819">
      <w:pPr>
        <w:numPr>
          <w:ilvl w:val="2"/>
          <w:numId w:val="2"/>
        </w:numPr>
      </w:pPr>
      <w:r>
        <w:t>PASServer</w:t>
      </w:r>
    </w:p>
    <w:p w:rsidR="0092224C" w:rsidRDefault="0092224C" w:rsidP="001D1819">
      <w:pPr>
        <w:numPr>
          <w:ilvl w:val="2"/>
          <w:numId w:val="2"/>
        </w:numPr>
      </w:pPr>
      <w:r>
        <w:t>Program</w:t>
      </w:r>
    </w:p>
    <w:p w:rsidR="0092224C" w:rsidRDefault="0092224C" w:rsidP="001D1819">
      <w:pPr>
        <w:numPr>
          <w:ilvl w:val="2"/>
          <w:numId w:val="2"/>
        </w:numPr>
      </w:pPr>
      <w:r>
        <w:t>QServer</w:t>
      </w:r>
    </w:p>
    <w:p w:rsidR="0092224C" w:rsidRDefault="0092224C" w:rsidP="001D1819">
      <w:pPr>
        <w:numPr>
          <w:ilvl w:val="2"/>
          <w:numId w:val="2"/>
        </w:numPr>
      </w:pPr>
      <w:r>
        <w:t>Queue</w:t>
      </w:r>
    </w:p>
    <w:p w:rsidR="00B70C4E" w:rsidRDefault="00B70C4E" w:rsidP="001D1819">
      <w:pPr>
        <w:numPr>
          <w:ilvl w:val="2"/>
          <w:numId w:val="2"/>
        </w:numPr>
      </w:pPr>
      <w:r>
        <w:t>RatabaseServer</w:t>
      </w:r>
    </w:p>
    <w:p w:rsidR="004E4E59" w:rsidRDefault="004E4E59" w:rsidP="001D1819">
      <w:pPr>
        <w:numPr>
          <w:ilvl w:val="2"/>
          <w:numId w:val="2"/>
        </w:numPr>
      </w:pPr>
      <w:r>
        <w:t>RESTEndPoint</w:t>
      </w:r>
    </w:p>
    <w:p w:rsidR="004E4E59" w:rsidRDefault="004E4E59" w:rsidP="001D1819">
      <w:pPr>
        <w:numPr>
          <w:ilvl w:val="2"/>
          <w:numId w:val="2"/>
        </w:numPr>
      </w:pPr>
      <w:r>
        <w:t>RESTRequest</w:t>
      </w:r>
    </w:p>
    <w:p w:rsidR="00772774" w:rsidRDefault="00772774" w:rsidP="001D1819">
      <w:pPr>
        <w:numPr>
          <w:ilvl w:val="2"/>
          <w:numId w:val="2"/>
        </w:numPr>
      </w:pPr>
      <w:r>
        <w:t>RepoServer</w:t>
      </w:r>
    </w:p>
    <w:p w:rsidR="00B839A6" w:rsidRDefault="00B839A6" w:rsidP="001D1819">
      <w:pPr>
        <w:numPr>
          <w:ilvl w:val="2"/>
          <w:numId w:val="2"/>
        </w:numPr>
      </w:pPr>
      <w:r>
        <w:t>Scheduler</w:t>
      </w:r>
    </w:p>
    <w:p w:rsidR="00316CB3" w:rsidRDefault="00316CB3" w:rsidP="001D1819">
      <w:pPr>
        <w:numPr>
          <w:ilvl w:val="2"/>
          <w:numId w:val="2"/>
        </w:numPr>
      </w:pPr>
      <w:r>
        <w:t>SmartyStreetsService</w:t>
      </w:r>
    </w:p>
    <w:p w:rsidR="007771FB" w:rsidRDefault="007771FB" w:rsidP="001D1819">
      <w:pPr>
        <w:numPr>
          <w:ilvl w:val="2"/>
          <w:numId w:val="2"/>
        </w:numPr>
      </w:pPr>
      <w:r>
        <w:t>SQLServer</w:t>
      </w:r>
    </w:p>
    <w:p w:rsidR="0092224C" w:rsidRDefault="0092224C" w:rsidP="001D1819">
      <w:pPr>
        <w:numPr>
          <w:ilvl w:val="2"/>
          <w:numId w:val="2"/>
        </w:numPr>
      </w:pPr>
      <w:r>
        <w:t>TimeServer</w:t>
      </w:r>
      <w:bookmarkStart w:id="0" w:name="_GoBack"/>
      <w:bookmarkEnd w:id="0"/>
    </w:p>
    <w:p w:rsidR="00772774" w:rsidRDefault="00772774" w:rsidP="00772774">
      <w:pPr>
        <w:numPr>
          <w:ilvl w:val="2"/>
          <w:numId w:val="2"/>
        </w:numPr>
      </w:pPr>
      <w:r>
        <w:t>VM</w:t>
      </w:r>
    </w:p>
    <w:p w:rsidR="00503EE1" w:rsidRDefault="00503EE1" w:rsidP="00772774">
      <w:pPr>
        <w:numPr>
          <w:ilvl w:val="2"/>
          <w:numId w:val="2"/>
        </w:numPr>
      </w:pPr>
      <w:r>
        <w:t>VMCluster</w:t>
      </w:r>
    </w:p>
    <w:p w:rsidR="00772774" w:rsidRDefault="00772774" w:rsidP="001D1819">
      <w:pPr>
        <w:numPr>
          <w:ilvl w:val="2"/>
          <w:numId w:val="2"/>
        </w:numPr>
      </w:pPr>
      <w:r>
        <w:t>VagrantServer</w:t>
      </w:r>
    </w:p>
    <w:p w:rsidR="00A31515" w:rsidRDefault="00A31515" w:rsidP="001D1819">
      <w:pPr>
        <w:numPr>
          <w:ilvl w:val="2"/>
          <w:numId w:val="2"/>
        </w:numPr>
      </w:pPr>
      <w:r>
        <w:t>Hardware</w:t>
      </w:r>
    </w:p>
    <w:p w:rsidR="001D1819" w:rsidRDefault="001D1819" w:rsidP="001D1819">
      <w:pPr>
        <w:ind w:left="1800"/>
      </w:pPr>
    </w:p>
    <w:p w:rsidR="00D02312" w:rsidRDefault="00D02312" w:rsidP="00C222A1">
      <w:pPr>
        <w:numPr>
          <w:ilvl w:val="0"/>
          <w:numId w:val="2"/>
        </w:numPr>
      </w:pPr>
      <w:r>
        <w:t>Notes</w:t>
      </w:r>
    </w:p>
    <w:p w:rsidR="00526604" w:rsidRDefault="00526604" w:rsidP="0037632E">
      <w:pPr>
        <w:numPr>
          <w:ilvl w:val="1"/>
          <w:numId w:val="2"/>
        </w:numPr>
      </w:pPr>
    </w:p>
    <w:p w:rsidR="00986BA2" w:rsidRDefault="00986BA2" w:rsidP="00986BA2">
      <w:pPr>
        <w:ind w:left="1800"/>
      </w:pPr>
    </w:p>
    <w:p w:rsidR="00274743" w:rsidRDefault="00274743" w:rsidP="00F66A91">
      <w:pPr>
        <w:numPr>
          <w:ilvl w:val="0"/>
          <w:numId w:val="2"/>
        </w:numPr>
      </w:pPr>
      <w:r>
        <w:t>To Do</w:t>
      </w:r>
    </w:p>
    <w:p w:rsidR="00274743" w:rsidRDefault="00274743" w:rsidP="00274743">
      <w:pPr>
        <w:numPr>
          <w:ilvl w:val="1"/>
          <w:numId w:val="2"/>
        </w:numPr>
      </w:pPr>
      <w:r>
        <w:t>Graph Gist</w:t>
      </w:r>
    </w:p>
    <w:p w:rsidR="00A062B1" w:rsidRDefault="00A062B1" w:rsidP="00274743">
      <w:pPr>
        <w:numPr>
          <w:ilvl w:val="1"/>
          <w:numId w:val="2"/>
        </w:numPr>
      </w:pPr>
      <w:r>
        <w:t>Billing</w:t>
      </w:r>
    </w:p>
    <w:p w:rsidR="0037632E" w:rsidRDefault="0037632E" w:rsidP="00274743">
      <w:pPr>
        <w:numPr>
          <w:ilvl w:val="1"/>
          <w:numId w:val="2"/>
        </w:numPr>
      </w:pPr>
      <w:r>
        <w:t>Add Accounting system</w:t>
      </w:r>
    </w:p>
    <w:p w:rsidR="00274743" w:rsidRDefault="008551DE" w:rsidP="008551DE">
      <w:pPr>
        <w:numPr>
          <w:ilvl w:val="1"/>
          <w:numId w:val="2"/>
        </w:numPr>
      </w:pPr>
      <w:r>
        <w:t>Frontend</w:t>
      </w:r>
    </w:p>
    <w:p w:rsidR="008551DE" w:rsidRDefault="008551DE" w:rsidP="008551DE">
      <w:pPr>
        <w:numPr>
          <w:ilvl w:val="2"/>
          <w:numId w:val="2"/>
        </w:numPr>
      </w:pPr>
      <w:r>
        <w:t>CMS</w:t>
      </w:r>
    </w:p>
    <w:p w:rsidR="008551DE" w:rsidRDefault="008551DE" w:rsidP="008551DE">
      <w:pPr>
        <w:numPr>
          <w:ilvl w:val="2"/>
          <w:numId w:val="2"/>
        </w:numPr>
      </w:pPr>
      <w:r>
        <w:t>DB</w:t>
      </w:r>
    </w:p>
    <w:p w:rsidR="00F01EAB" w:rsidRDefault="00F01EAB" w:rsidP="00274743">
      <w:pPr>
        <w:numPr>
          <w:ilvl w:val="1"/>
          <w:numId w:val="2"/>
        </w:numPr>
      </w:pPr>
      <w:r>
        <w:t>PAS Logging</w:t>
      </w:r>
    </w:p>
    <w:p w:rsidR="00274743" w:rsidRDefault="008551DE" w:rsidP="00274743">
      <w:pPr>
        <w:numPr>
          <w:ilvl w:val="1"/>
          <w:numId w:val="2"/>
        </w:numPr>
      </w:pPr>
      <w:r>
        <w:t>Update Constraints</w:t>
      </w:r>
    </w:p>
    <w:p w:rsidR="00274743" w:rsidRDefault="00274743" w:rsidP="00274743">
      <w:pPr>
        <w:numPr>
          <w:ilvl w:val="1"/>
          <w:numId w:val="2"/>
        </w:numPr>
      </w:pPr>
      <w:r>
        <w:t>Doc Management</w:t>
      </w:r>
    </w:p>
    <w:p w:rsidR="00274743" w:rsidRDefault="00274743" w:rsidP="00274743">
      <w:pPr>
        <w:numPr>
          <w:ilvl w:val="2"/>
          <w:numId w:val="2"/>
        </w:numPr>
      </w:pPr>
      <w:r>
        <w:t>App server</w:t>
      </w:r>
    </w:p>
    <w:p w:rsidR="00274743" w:rsidRDefault="00274743" w:rsidP="00274743">
      <w:pPr>
        <w:numPr>
          <w:ilvl w:val="2"/>
          <w:numId w:val="2"/>
        </w:numPr>
      </w:pPr>
      <w:r>
        <w:t>Repo server</w:t>
      </w:r>
    </w:p>
    <w:p w:rsidR="00274743" w:rsidRDefault="00274743" w:rsidP="00274743">
      <w:pPr>
        <w:numPr>
          <w:ilvl w:val="2"/>
          <w:numId w:val="2"/>
        </w:numPr>
      </w:pPr>
      <w:r>
        <w:t>Xnet (MF)</w:t>
      </w:r>
    </w:p>
    <w:p w:rsidR="008C0B59" w:rsidRDefault="008C0B59" w:rsidP="008C0B59">
      <w:pPr>
        <w:numPr>
          <w:ilvl w:val="1"/>
          <w:numId w:val="2"/>
        </w:numPr>
      </w:pPr>
      <w:r>
        <w:t>Database monitors</w:t>
      </w:r>
    </w:p>
    <w:p w:rsidR="008C0B59" w:rsidRDefault="008C0B59" w:rsidP="008C0B59">
      <w:pPr>
        <w:numPr>
          <w:ilvl w:val="2"/>
          <w:numId w:val="2"/>
        </w:numPr>
      </w:pPr>
      <w:r>
        <w:t>Cassandra monitor is on-site and supports all environments</w:t>
      </w:r>
    </w:p>
    <w:p w:rsidR="008C0B59" w:rsidRDefault="008C0B59" w:rsidP="008C0B59">
      <w:pPr>
        <w:ind w:left="1800"/>
      </w:pPr>
    </w:p>
    <w:p w:rsidR="00F66A91" w:rsidRDefault="00F66A91" w:rsidP="00F66A91">
      <w:pPr>
        <w:numPr>
          <w:ilvl w:val="0"/>
          <w:numId w:val="2"/>
        </w:numPr>
      </w:pPr>
      <w:r>
        <w:t>Cool Stuff</w:t>
      </w:r>
    </w:p>
    <w:p w:rsidR="00F66A91" w:rsidRDefault="00F66A91" w:rsidP="00F66A91">
      <w:pPr>
        <w:numPr>
          <w:ilvl w:val="1"/>
          <w:numId w:val="2"/>
        </w:numPr>
      </w:pPr>
      <w:r>
        <w:t>Connections to other applications</w:t>
      </w:r>
    </w:p>
    <w:p w:rsidR="00155BD9" w:rsidRDefault="00155BD9" w:rsidP="00155BD9">
      <w:pPr>
        <w:numPr>
          <w:ilvl w:val="2"/>
          <w:numId w:val="2"/>
        </w:numPr>
      </w:pPr>
      <w:r>
        <w:t>Queues</w:t>
      </w:r>
    </w:p>
    <w:p w:rsidR="00F66A91" w:rsidRDefault="00F66A91" w:rsidP="00155BD9">
      <w:pPr>
        <w:numPr>
          <w:ilvl w:val="3"/>
          <w:numId w:val="2"/>
        </w:numPr>
      </w:pPr>
      <w:r>
        <w:t>Relationship can show RabbitMQ queue binding key.  This would show exactly what is being sent to a given system</w:t>
      </w:r>
    </w:p>
    <w:p w:rsidR="00291386" w:rsidRDefault="00291386" w:rsidP="00155BD9">
      <w:pPr>
        <w:numPr>
          <w:ilvl w:val="3"/>
          <w:numId w:val="2"/>
        </w:numPr>
      </w:pPr>
      <w:r>
        <w:t>C:\Users\tsojmw\test&gt;curl -i -u admin:shelter1 http://dcdemoqueuesrv1:15672/api/</w:t>
      </w:r>
    </w:p>
    <w:p w:rsidR="00291386" w:rsidRDefault="00291386" w:rsidP="00155BD9">
      <w:pPr>
        <w:numPr>
          <w:ilvl w:val="3"/>
          <w:numId w:val="2"/>
        </w:numPr>
      </w:pPr>
      <w:r>
        <w:t>queues/%2f/crm/bindings &gt; bindings.txt</w:t>
      </w:r>
    </w:p>
    <w:p w:rsidR="00155BD9" w:rsidRDefault="00155BD9" w:rsidP="00155BD9">
      <w:pPr>
        <w:numPr>
          <w:ilvl w:val="2"/>
          <w:numId w:val="2"/>
        </w:numPr>
      </w:pPr>
      <w:r>
        <w:t>REST endpoints</w:t>
      </w:r>
    </w:p>
    <w:p w:rsidR="00155BD9" w:rsidRDefault="00155BD9" w:rsidP="00155BD9">
      <w:pPr>
        <w:numPr>
          <w:ilvl w:val="3"/>
          <w:numId w:val="2"/>
        </w:numPr>
      </w:pPr>
      <w:r w:rsidRPr="00152DA4">
        <w:t>http://dctestappsrv1:8083/api/resource.json</w:t>
      </w:r>
    </w:p>
    <w:p w:rsidR="00155BD9" w:rsidRDefault="00155BD9" w:rsidP="00155BD9">
      <w:pPr>
        <w:ind w:left="2520"/>
      </w:pPr>
    </w:p>
    <w:p w:rsidR="00F66A91" w:rsidRDefault="00F66A91" w:rsidP="00F66A91">
      <w:pPr>
        <w:numPr>
          <w:ilvl w:val="1"/>
          <w:numId w:val="2"/>
        </w:numPr>
      </w:pPr>
      <w:r>
        <w:t>Info on VMs</w:t>
      </w:r>
    </w:p>
    <w:p w:rsidR="00F66A91" w:rsidRDefault="00F66A91" w:rsidP="00F66A91">
      <w:pPr>
        <w:numPr>
          <w:ilvl w:val="2"/>
          <w:numId w:val="2"/>
        </w:numPr>
      </w:pPr>
      <w:r>
        <w:t>Call to VMware to get live info on VM</w:t>
      </w:r>
      <w:r w:rsidR="00291386">
        <w:t xml:space="preserve"> (getallvms.py)</w:t>
      </w:r>
    </w:p>
    <w:p w:rsidR="00152DA4" w:rsidRDefault="00152DA4" w:rsidP="00152DA4">
      <w:pPr>
        <w:numPr>
          <w:ilvl w:val="1"/>
          <w:numId w:val="2"/>
        </w:numPr>
      </w:pPr>
      <w:r>
        <w:t>Info on Bridge Prog</w:t>
      </w:r>
      <w:r w:rsidR="00155BD9">
        <w:t>r</w:t>
      </w:r>
      <w:r>
        <w:t>am</w:t>
      </w:r>
    </w:p>
    <w:p w:rsidR="00155BD9" w:rsidRDefault="00155BD9" w:rsidP="00155BD9">
      <w:pPr>
        <w:numPr>
          <w:ilvl w:val="2"/>
          <w:numId w:val="2"/>
        </w:numPr>
      </w:pPr>
      <w:r>
        <w:t>Read config file from either:</w:t>
      </w:r>
    </w:p>
    <w:p w:rsidR="00155BD9" w:rsidRDefault="00155BD9" w:rsidP="00155BD9">
      <w:pPr>
        <w:numPr>
          <w:ilvl w:val="3"/>
          <w:numId w:val="2"/>
        </w:numPr>
      </w:pPr>
      <w:r>
        <w:t xml:space="preserve">Chef </w:t>
      </w:r>
    </w:p>
    <w:p w:rsidR="00155BD9" w:rsidRDefault="00155BD9" w:rsidP="00155BD9">
      <w:pPr>
        <w:numPr>
          <w:ilvl w:val="3"/>
          <w:numId w:val="2"/>
        </w:numPr>
      </w:pPr>
      <w:r>
        <w:t>RabbitMQ server</w:t>
      </w:r>
    </w:p>
    <w:p w:rsidR="00C222A1" w:rsidRDefault="00C222A1" w:rsidP="00C222A1">
      <w:pPr>
        <w:numPr>
          <w:ilvl w:val="0"/>
          <w:numId w:val="2"/>
        </w:numPr>
      </w:pPr>
      <w:r>
        <w:t>Model system</w:t>
      </w:r>
    </w:p>
    <w:p w:rsidR="00A63B33" w:rsidRDefault="00A63B33" w:rsidP="00C222A1">
      <w:pPr>
        <w:numPr>
          <w:ilvl w:val="1"/>
          <w:numId w:val="2"/>
        </w:numPr>
      </w:pPr>
    </w:p>
    <w:p w:rsidR="00A63B33" w:rsidRDefault="00A63B33" w:rsidP="00C222A1">
      <w:pPr>
        <w:numPr>
          <w:ilvl w:val="1"/>
          <w:numId w:val="2"/>
        </w:numPr>
      </w:pPr>
      <w:r>
        <w:t>Connects to modeling</w:t>
      </w:r>
    </w:p>
    <w:p w:rsidR="00A63B33" w:rsidRDefault="00A63B33" w:rsidP="00C222A1">
      <w:pPr>
        <w:numPr>
          <w:ilvl w:val="1"/>
          <w:numId w:val="2"/>
        </w:numPr>
      </w:pPr>
      <w:r>
        <w:t>Show development over time</w:t>
      </w:r>
    </w:p>
    <w:p w:rsidR="00A63B33" w:rsidRDefault="00A63B33" w:rsidP="00A63B33">
      <w:pPr>
        <w:numPr>
          <w:ilvl w:val="2"/>
          <w:numId w:val="2"/>
        </w:numPr>
      </w:pPr>
      <w:r>
        <w:t>Show where each connection is made from development environments</w:t>
      </w:r>
    </w:p>
    <w:p w:rsidR="00C222A1" w:rsidRDefault="00C222A1" w:rsidP="00C222A1">
      <w:pPr>
        <w:numPr>
          <w:ilvl w:val="1"/>
          <w:numId w:val="2"/>
        </w:numPr>
      </w:pPr>
      <w:r>
        <w:t>Business f</w:t>
      </w:r>
      <w:r w:rsidR="00B53F47">
        <w:t>unction</w:t>
      </w:r>
    </w:p>
    <w:p w:rsidR="00C222A1" w:rsidRDefault="00C222A1" w:rsidP="00C222A1">
      <w:pPr>
        <w:numPr>
          <w:ilvl w:val="2"/>
          <w:numId w:val="2"/>
        </w:numPr>
      </w:pPr>
      <w:r>
        <w:t>Quote</w:t>
      </w:r>
    </w:p>
    <w:p w:rsidR="00C222A1" w:rsidRDefault="00C222A1" w:rsidP="00C222A1">
      <w:pPr>
        <w:numPr>
          <w:ilvl w:val="2"/>
          <w:numId w:val="2"/>
        </w:numPr>
      </w:pPr>
      <w:r>
        <w:t>Purchase</w:t>
      </w:r>
    </w:p>
    <w:p w:rsidR="00C222A1" w:rsidRDefault="00C222A1" w:rsidP="00C222A1">
      <w:pPr>
        <w:numPr>
          <w:ilvl w:val="2"/>
          <w:numId w:val="2"/>
        </w:numPr>
      </w:pPr>
      <w:r>
        <w:t>Policy inquiry</w:t>
      </w:r>
    </w:p>
    <w:p w:rsidR="00155F74" w:rsidRDefault="00155F74" w:rsidP="006A5546">
      <w:pPr>
        <w:numPr>
          <w:ilvl w:val="1"/>
          <w:numId w:val="2"/>
        </w:numPr>
      </w:pPr>
      <w:r>
        <w:t>Software</w:t>
      </w:r>
    </w:p>
    <w:p w:rsidR="00155F74" w:rsidRDefault="00155F74" w:rsidP="00155F74">
      <w:pPr>
        <w:numPr>
          <w:ilvl w:val="2"/>
          <w:numId w:val="2"/>
        </w:numPr>
      </w:pPr>
      <w:r>
        <w:t>Integration points</w:t>
      </w:r>
    </w:p>
    <w:p w:rsidR="00155F74" w:rsidRDefault="00155F74" w:rsidP="00155F74">
      <w:pPr>
        <w:numPr>
          <w:ilvl w:val="3"/>
          <w:numId w:val="2"/>
        </w:numPr>
      </w:pPr>
      <w:r>
        <w:t>Queues</w:t>
      </w:r>
    </w:p>
    <w:p w:rsidR="00155F74" w:rsidRDefault="00155F74" w:rsidP="00155F74">
      <w:pPr>
        <w:numPr>
          <w:ilvl w:val="3"/>
          <w:numId w:val="2"/>
        </w:numPr>
      </w:pPr>
      <w:r>
        <w:t>REST endpoints</w:t>
      </w:r>
    </w:p>
    <w:p w:rsidR="006A5546" w:rsidRDefault="00155F74" w:rsidP="006A5546">
      <w:pPr>
        <w:numPr>
          <w:ilvl w:val="1"/>
          <w:numId w:val="2"/>
        </w:numPr>
      </w:pPr>
      <w:r>
        <w:t>Domains</w:t>
      </w:r>
    </w:p>
    <w:p w:rsidR="006A5546" w:rsidRDefault="006A5546" w:rsidP="006A5546">
      <w:pPr>
        <w:numPr>
          <w:ilvl w:val="2"/>
          <w:numId w:val="2"/>
        </w:numPr>
      </w:pPr>
      <w:r>
        <w:t>Policy Admin</w:t>
      </w:r>
    </w:p>
    <w:p w:rsidR="00772774" w:rsidRDefault="00772774" w:rsidP="00772774">
      <w:pPr>
        <w:ind w:left="1800"/>
      </w:pPr>
    </w:p>
    <w:p w:rsidR="00772774" w:rsidRDefault="00772774" w:rsidP="00772774">
      <w:pPr>
        <w:numPr>
          <w:ilvl w:val="1"/>
          <w:numId w:val="2"/>
        </w:numPr>
      </w:pPr>
      <w:r>
        <w:t>Schedule (ESP)</w:t>
      </w:r>
    </w:p>
    <w:p w:rsidR="00772774" w:rsidRDefault="00772774" w:rsidP="00772774">
      <w:pPr>
        <w:numPr>
          <w:ilvl w:val="2"/>
          <w:numId w:val="2"/>
        </w:numPr>
      </w:pPr>
      <w:r>
        <w:t>PAS batch</w:t>
      </w:r>
    </w:p>
    <w:p w:rsidR="00772774" w:rsidRDefault="00772774" w:rsidP="00772774">
      <w:pPr>
        <w:numPr>
          <w:ilvl w:val="2"/>
          <w:numId w:val="2"/>
        </w:numPr>
      </w:pPr>
      <w:r>
        <w:t>Claims batch</w:t>
      </w:r>
    </w:p>
    <w:p w:rsidR="00772774" w:rsidRDefault="00772774" w:rsidP="00772774">
      <w:pPr>
        <w:ind w:left="1800"/>
      </w:pPr>
    </w:p>
    <w:p w:rsidR="00C222A1" w:rsidRDefault="00C222A1" w:rsidP="00C222A1">
      <w:pPr>
        <w:numPr>
          <w:ilvl w:val="1"/>
          <w:numId w:val="2"/>
        </w:numPr>
      </w:pPr>
      <w:r>
        <w:t>System infrastructure</w:t>
      </w:r>
    </w:p>
    <w:p w:rsidR="00197AE6" w:rsidRDefault="00197AE6" w:rsidP="00C222A1">
      <w:pPr>
        <w:numPr>
          <w:ilvl w:val="2"/>
          <w:numId w:val="2"/>
        </w:numPr>
      </w:pPr>
      <w:r>
        <w:t>System</w:t>
      </w:r>
    </w:p>
    <w:p w:rsidR="00197AE6" w:rsidRDefault="00197AE6" w:rsidP="00197AE6">
      <w:pPr>
        <w:numPr>
          <w:ilvl w:val="3"/>
          <w:numId w:val="2"/>
        </w:numPr>
      </w:pPr>
      <w:r>
        <w:t>Say</w:t>
      </w:r>
    </w:p>
    <w:p w:rsidR="00C222A1" w:rsidRDefault="00C222A1" w:rsidP="00C222A1">
      <w:pPr>
        <w:numPr>
          <w:ilvl w:val="2"/>
          <w:numId w:val="2"/>
        </w:numPr>
      </w:pPr>
      <w:r>
        <w:t>Platforms</w:t>
      </w:r>
    </w:p>
    <w:p w:rsidR="00C222A1" w:rsidRDefault="00C222A1" w:rsidP="00C222A1">
      <w:pPr>
        <w:numPr>
          <w:ilvl w:val="3"/>
          <w:numId w:val="2"/>
        </w:numPr>
      </w:pPr>
      <w:r>
        <w:t>V</w:t>
      </w:r>
      <w:r w:rsidR="00DD07E7">
        <w:t>M</w:t>
      </w:r>
      <w:r>
        <w:t>ware</w:t>
      </w:r>
    </w:p>
    <w:p w:rsidR="00C222A1" w:rsidRDefault="00C222A1" w:rsidP="00C222A1">
      <w:pPr>
        <w:numPr>
          <w:ilvl w:val="3"/>
          <w:numId w:val="2"/>
        </w:numPr>
      </w:pPr>
      <w:r>
        <w:t>Mainframe</w:t>
      </w:r>
    </w:p>
    <w:p w:rsidR="00772774" w:rsidRDefault="00772774" w:rsidP="00C222A1">
      <w:pPr>
        <w:numPr>
          <w:ilvl w:val="3"/>
          <w:numId w:val="2"/>
        </w:numPr>
      </w:pPr>
      <w:r>
        <w:t>Cloud</w:t>
      </w:r>
    </w:p>
    <w:p w:rsidR="00C222A1" w:rsidRDefault="00C222A1" w:rsidP="00C222A1">
      <w:pPr>
        <w:numPr>
          <w:ilvl w:val="2"/>
          <w:numId w:val="2"/>
        </w:numPr>
      </w:pPr>
      <w:r>
        <w:t>Servers</w:t>
      </w:r>
    </w:p>
    <w:p w:rsidR="00C222A1" w:rsidRDefault="00C222A1" w:rsidP="00C222A1">
      <w:pPr>
        <w:numPr>
          <w:ilvl w:val="2"/>
          <w:numId w:val="2"/>
        </w:numPr>
      </w:pPr>
      <w:r>
        <w:t>Middle ware</w:t>
      </w:r>
    </w:p>
    <w:p w:rsidR="00C222A1" w:rsidRDefault="00C222A1" w:rsidP="00C222A1">
      <w:pPr>
        <w:numPr>
          <w:ilvl w:val="3"/>
          <w:numId w:val="2"/>
        </w:numPr>
      </w:pPr>
      <w:r>
        <w:t>DB/2</w:t>
      </w:r>
    </w:p>
    <w:p w:rsidR="00C222A1" w:rsidRDefault="00C222A1" w:rsidP="00C222A1">
      <w:pPr>
        <w:numPr>
          <w:ilvl w:val="3"/>
          <w:numId w:val="2"/>
        </w:numPr>
      </w:pPr>
      <w:r>
        <w:t>WebSphereMQ</w:t>
      </w:r>
    </w:p>
    <w:p w:rsidR="00C222A1" w:rsidRDefault="00C222A1" w:rsidP="00C222A1">
      <w:pPr>
        <w:numPr>
          <w:ilvl w:val="3"/>
          <w:numId w:val="2"/>
        </w:numPr>
      </w:pPr>
      <w:r>
        <w:t>RabbitMQ</w:t>
      </w:r>
    </w:p>
    <w:p w:rsidR="00C222A1" w:rsidRDefault="00C222A1" w:rsidP="00C222A1">
      <w:pPr>
        <w:numPr>
          <w:ilvl w:val="3"/>
          <w:numId w:val="2"/>
        </w:numPr>
      </w:pPr>
      <w:r>
        <w:t>Etc.</w:t>
      </w:r>
    </w:p>
    <w:p w:rsidR="00C222A1" w:rsidRDefault="00C222A1" w:rsidP="00C222A1">
      <w:pPr>
        <w:numPr>
          <w:ilvl w:val="2"/>
          <w:numId w:val="2"/>
        </w:numPr>
      </w:pPr>
      <w:r>
        <w:t>Status source</w:t>
      </w:r>
      <w:r w:rsidR="00225E1E">
        <w:t>s</w:t>
      </w:r>
    </w:p>
    <w:p w:rsidR="00C222A1" w:rsidRDefault="00C222A1" w:rsidP="00C222A1">
      <w:pPr>
        <w:numPr>
          <w:ilvl w:val="3"/>
          <w:numId w:val="2"/>
        </w:numPr>
      </w:pPr>
      <w:r>
        <w:t>File</w:t>
      </w:r>
    </w:p>
    <w:p w:rsidR="00C222A1" w:rsidRDefault="00C222A1" w:rsidP="00C222A1">
      <w:pPr>
        <w:numPr>
          <w:ilvl w:val="3"/>
          <w:numId w:val="2"/>
        </w:numPr>
      </w:pPr>
      <w:r>
        <w:t>Chef</w:t>
      </w:r>
    </w:p>
    <w:p w:rsidR="00C222A1" w:rsidRDefault="00C222A1" w:rsidP="00C222A1">
      <w:pPr>
        <w:numPr>
          <w:ilvl w:val="3"/>
          <w:numId w:val="2"/>
        </w:numPr>
      </w:pPr>
      <w:r>
        <w:t>Nagios</w:t>
      </w:r>
    </w:p>
    <w:p w:rsidR="00197AE6" w:rsidRDefault="00197AE6" w:rsidP="00197AE6"/>
    <w:p w:rsidR="00197AE6" w:rsidRDefault="00526604" w:rsidP="00B53F47">
      <w:pPr>
        <w:pStyle w:val="ListParagraph"/>
        <w:numPr>
          <w:ilvl w:val="0"/>
          <w:numId w:val="2"/>
        </w:numPr>
      </w:pPr>
      <w:r>
        <w:t>Modeling Thoughts</w:t>
      </w:r>
    </w:p>
    <w:p w:rsidR="00B53F47" w:rsidRDefault="00B53F47" w:rsidP="00B53F47">
      <w:pPr>
        <w:pStyle w:val="ListParagraph"/>
        <w:numPr>
          <w:ilvl w:val="1"/>
          <w:numId w:val="2"/>
        </w:numPr>
      </w:pPr>
      <w:r>
        <w:t>CONNECTS_TO</w:t>
      </w:r>
      <w:r w:rsidR="002915C4">
        <w:t xml:space="preserve"> – used </w:t>
      </w:r>
      <w:r w:rsidR="00526604">
        <w:t>to show connections</w:t>
      </w:r>
    </w:p>
    <w:p w:rsidR="00B53F47" w:rsidRDefault="00526604" w:rsidP="00B53F47">
      <w:pPr>
        <w:pStyle w:val="ListParagraph"/>
        <w:numPr>
          <w:ilvl w:val="1"/>
          <w:numId w:val="2"/>
        </w:numPr>
      </w:pPr>
      <w:r>
        <w:t>DEPENDS_ON</w:t>
      </w:r>
      <w:r w:rsidR="002915C4">
        <w:t xml:space="preserve"> – required for functioning</w:t>
      </w:r>
    </w:p>
    <w:p w:rsidR="00526604" w:rsidRDefault="00526604" w:rsidP="00B53F47">
      <w:pPr>
        <w:pStyle w:val="ListParagraph"/>
        <w:numPr>
          <w:ilvl w:val="1"/>
          <w:numId w:val="2"/>
        </w:numPr>
      </w:pPr>
      <w:r>
        <w:t>RUNS_ON – shows dependencies</w:t>
      </w:r>
    </w:p>
    <w:p w:rsidR="00920BA3" w:rsidRDefault="00920BA3" w:rsidP="00920BA3">
      <w:pPr>
        <w:pStyle w:val="ListParagraph"/>
        <w:numPr>
          <w:ilvl w:val="0"/>
          <w:numId w:val="2"/>
        </w:numPr>
      </w:pPr>
      <w:r>
        <w:t>Cypher dump entire database</w:t>
      </w:r>
    </w:p>
    <w:p w:rsidR="00920BA3" w:rsidRDefault="00920BA3" w:rsidP="00920BA3">
      <w:pPr>
        <w:pStyle w:val="ListParagraph"/>
        <w:numPr>
          <w:ilvl w:val="1"/>
          <w:numId w:val="2"/>
        </w:numPr>
      </w:pPr>
      <w:r>
        <w:t xml:space="preserve">Must be root </w:t>
      </w:r>
    </w:p>
    <w:p w:rsidR="00920BA3" w:rsidRPr="00920BA3" w:rsidRDefault="00920BA3" w:rsidP="00920BA3">
      <w:pPr>
        <w:pStyle w:val="ListParagraph"/>
        <w:numPr>
          <w:ilvl w:val="1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22222"/>
          <w:sz w:val="20"/>
          <w:szCs w:val="20"/>
        </w:rPr>
      </w:pPr>
      <w:r w:rsidRPr="00920BA3">
        <w:rPr>
          <w:rFonts w:ascii="Consolas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usr@term: bin/neo4j</w:t>
      </w:r>
      <w:r>
        <w:rPr>
          <w:rFonts w:ascii="Consolas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-shell</w:t>
      </w:r>
      <w:r w:rsidRPr="00920BA3">
        <w:rPr>
          <w:rFonts w:ascii="Consolas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-c dump &gt; ./backup/$(date +"%y%m%d_%H%M%S").cypher</w:t>
      </w:r>
    </w:p>
    <w:p w:rsidR="00920BA3" w:rsidRDefault="00920BA3" w:rsidP="00920BA3">
      <w:pPr>
        <w:pStyle w:val="ListParagraph"/>
        <w:numPr>
          <w:ilvl w:val="1"/>
          <w:numId w:val="2"/>
        </w:numPr>
      </w:pPr>
    </w:p>
    <w:p w:rsidR="00C222A1" w:rsidRDefault="00C222A1" w:rsidP="00C222A1">
      <w:pPr>
        <w:ind w:left="2520"/>
      </w:pPr>
    </w:p>
    <w:p w:rsidR="00C222A1" w:rsidRDefault="00C222A1" w:rsidP="00C222A1">
      <w:pPr>
        <w:ind w:left="2520"/>
      </w:pPr>
    </w:p>
    <w:sectPr w:rsidR="00C222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F2A" w:rsidRDefault="00CE3F2A">
      <w:r>
        <w:separator/>
      </w:r>
    </w:p>
  </w:endnote>
  <w:endnote w:type="continuationSeparator" w:id="0">
    <w:p w:rsidR="00CE3F2A" w:rsidRDefault="00CE3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1FF" w:rsidRDefault="006551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1FF" w:rsidRDefault="00C222A1">
    <w:pPr>
      <w:pStyle w:val="Footer"/>
      <w:jc w:val="cen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77082D5" wp14:editId="4257F447">
              <wp:simplePos x="0" y="0"/>
              <wp:positionH relativeFrom="column">
                <wp:posOffset>114300</wp:posOffset>
              </wp:positionH>
              <wp:positionV relativeFrom="paragraph">
                <wp:posOffset>129540</wp:posOffset>
              </wp:positionV>
              <wp:extent cx="5372100" cy="0"/>
              <wp:effectExtent l="9525" t="5715" r="9525" b="1333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0.2pt" to="6in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/1AEwIAACg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"/>
          </w:pict>
        </mc:Fallback>
      </mc:AlternateContent>
    </w:r>
  </w:p>
  <w:p w:rsidR="006551FF" w:rsidRDefault="004C1143">
    <w:pPr>
      <w:pStyle w:val="Footer"/>
      <w:jc w:val="center"/>
    </w:pPr>
    <w:fldSimple w:instr=" FILENAME \p ">
      <w:r w:rsidR="00CA54DC">
        <w:rPr>
          <w:noProof/>
        </w:rPr>
        <w:t>C:\Users\tsojmw\Desktop\Architecture\System Availability.docx</w:t>
      </w:r>
    </w:fldSimple>
  </w:p>
  <w:p w:rsidR="006551FF" w:rsidRDefault="00565664">
    <w:pPr>
      <w:pStyle w:val="Footer"/>
      <w:jc w:val="center"/>
    </w:pPr>
    <w:r>
      <w:t xml:space="preserve">Last Updated </w:t>
    </w:r>
    <w:fldSimple w:instr=" SAVEDATE  \* MERGEFORMAT ">
      <w:r w:rsidR="0037632E">
        <w:rPr>
          <w:noProof/>
        </w:rPr>
        <w:t>9/23/2015 10:35:00 AM</w:t>
      </w:r>
    </w:fldSimple>
  </w:p>
  <w:p w:rsidR="006551FF" w:rsidRDefault="00565664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E3F2A">
      <w:rPr>
        <w:noProof/>
      </w:rPr>
      <w:t>1</w:t>
    </w:r>
    <w:r>
      <w:fldChar w:fldCharType="end"/>
    </w:r>
    <w:r>
      <w:t xml:space="preserve"> of </w:t>
    </w:r>
    <w:fldSimple w:instr=" NUMPAGES ">
      <w:r w:rsidR="00CE3F2A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1FF" w:rsidRDefault="006551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F2A" w:rsidRDefault="00CE3F2A">
      <w:r>
        <w:separator/>
      </w:r>
    </w:p>
  </w:footnote>
  <w:footnote w:type="continuationSeparator" w:id="0">
    <w:p w:rsidR="00CE3F2A" w:rsidRDefault="00CE3F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1FF" w:rsidRDefault="006551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1FF" w:rsidRDefault="006551F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1FF" w:rsidRDefault="006551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50355"/>
    <w:multiLevelType w:val="hybridMultilevel"/>
    <w:tmpl w:val="10F4B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13A48"/>
    <w:multiLevelType w:val="hybridMultilevel"/>
    <w:tmpl w:val="5E8C81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2A1"/>
    <w:rsid w:val="00102810"/>
    <w:rsid w:val="001266E9"/>
    <w:rsid w:val="00152DA4"/>
    <w:rsid w:val="00155BD9"/>
    <w:rsid w:val="00155F74"/>
    <w:rsid w:val="00197AE6"/>
    <w:rsid w:val="001D1819"/>
    <w:rsid w:val="00225E1E"/>
    <w:rsid w:val="00274743"/>
    <w:rsid w:val="00291386"/>
    <w:rsid w:val="002915C4"/>
    <w:rsid w:val="002E61C1"/>
    <w:rsid w:val="00316CB3"/>
    <w:rsid w:val="003736AB"/>
    <w:rsid w:val="0037632E"/>
    <w:rsid w:val="004C1143"/>
    <w:rsid w:val="004E4E59"/>
    <w:rsid w:val="00503EE1"/>
    <w:rsid w:val="005100A0"/>
    <w:rsid w:val="00526604"/>
    <w:rsid w:val="00554177"/>
    <w:rsid w:val="00565664"/>
    <w:rsid w:val="00593FF6"/>
    <w:rsid w:val="005A392D"/>
    <w:rsid w:val="005D648A"/>
    <w:rsid w:val="006551FF"/>
    <w:rsid w:val="006A5546"/>
    <w:rsid w:val="006B0D3B"/>
    <w:rsid w:val="00712B21"/>
    <w:rsid w:val="00772774"/>
    <w:rsid w:val="007771FB"/>
    <w:rsid w:val="008551DE"/>
    <w:rsid w:val="008666DE"/>
    <w:rsid w:val="008C0B59"/>
    <w:rsid w:val="00920BA3"/>
    <w:rsid w:val="0092224C"/>
    <w:rsid w:val="00986BA2"/>
    <w:rsid w:val="009A603D"/>
    <w:rsid w:val="00A062B1"/>
    <w:rsid w:val="00A07978"/>
    <w:rsid w:val="00A31515"/>
    <w:rsid w:val="00A63B33"/>
    <w:rsid w:val="00A74794"/>
    <w:rsid w:val="00AA1006"/>
    <w:rsid w:val="00AA4C01"/>
    <w:rsid w:val="00AC62E5"/>
    <w:rsid w:val="00B25EAD"/>
    <w:rsid w:val="00B53F47"/>
    <w:rsid w:val="00B70C4E"/>
    <w:rsid w:val="00B839A6"/>
    <w:rsid w:val="00C222A1"/>
    <w:rsid w:val="00C23A89"/>
    <w:rsid w:val="00C84432"/>
    <w:rsid w:val="00CA54DC"/>
    <w:rsid w:val="00CE3F2A"/>
    <w:rsid w:val="00D02312"/>
    <w:rsid w:val="00D71DE7"/>
    <w:rsid w:val="00DD07E7"/>
    <w:rsid w:val="00DD3AEC"/>
    <w:rsid w:val="00EA3565"/>
    <w:rsid w:val="00F01EAB"/>
    <w:rsid w:val="00F66A91"/>
    <w:rsid w:val="00F77AEA"/>
    <w:rsid w:val="00FD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197A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BA3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920BA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197A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BA3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920B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9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ojmw\AppData\Roaming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825B3-DF6F-4859-A596-B953EC1CF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Normal11.dot</Template>
  <TotalTime>3159</TotalTime>
  <Pages>4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Shelter Insurance</Company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Deployment Master</dc:creator>
  <cp:lastModifiedBy>Deployment Master</cp:lastModifiedBy>
  <cp:revision>3</cp:revision>
  <cp:lastPrinted>2015-07-24T20:32:00Z</cp:lastPrinted>
  <dcterms:created xsi:type="dcterms:W3CDTF">2015-09-23T15:35:00Z</dcterms:created>
  <dcterms:modified xsi:type="dcterms:W3CDTF">2015-10-02T20:48:00Z</dcterms:modified>
</cp:coreProperties>
</file>